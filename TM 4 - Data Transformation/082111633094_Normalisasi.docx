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14E61">
        <w:rPr>
          <w:rFonts w:ascii="Times New Roman" w:hAnsi="Times New Roman" w:cs="Times New Roman"/>
          <w:sz w:val="36"/>
          <w:szCs w:val="36"/>
        </w:rPr>
        <w:t>Tugas</w:t>
      </w:r>
      <w:proofErr w:type="spellEnd"/>
      <w:r w:rsidRPr="00214E61">
        <w:rPr>
          <w:rFonts w:ascii="Times New Roman" w:hAnsi="Times New Roman" w:cs="Times New Roman"/>
          <w:sz w:val="36"/>
          <w:szCs w:val="36"/>
        </w:rPr>
        <w:t xml:space="preserve"> Mata </w:t>
      </w:r>
      <w:proofErr w:type="spellStart"/>
      <w:r w:rsidRPr="00214E61">
        <w:rPr>
          <w:rFonts w:ascii="Times New Roman" w:hAnsi="Times New Roman" w:cs="Times New Roman"/>
          <w:sz w:val="36"/>
          <w:szCs w:val="36"/>
        </w:rPr>
        <w:t>Kuliah</w:t>
      </w:r>
      <w:proofErr w:type="spellEnd"/>
    </w:p>
    <w:p w:rsidR="008A1926" w:rsidRPr="00214E61" w:rsidRDefault="00114A71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Machine Learning </w:t>
      </w:r>
      <w:proofErr w:type="spellStart"/>
      <w:r>
        <w:rPr>
          <w:rFonts w:ascii="Times New Roman" w:hAnsi="Times New Roman" w:cs="Times New Roman"/>
          <w:sz w:val="32"/>
          <w:szCs w:val="32"/>
        </w:rPr>
        <w:t>Praktikum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Data Transformation</w:t>
      </w:r>
    </w:p>
    <w:p w:rsidR="008A1926" w:rsidRPr="00214E61" w:rsidRDefault="00214E61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4E6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CBA7616" wp14:editId="14B009F5">
            <wp:simplePos x="0" y="0"/>
            <wp:positionH relativeFrom="margin">
              <wp:posOffset>1106170</wp:posOffset>
            </wp:positionH>
            <wp:positionV relativeFrom="margin">
              <wp:posOffset>958215</wp:posOffset>
            </wp:positionV>
            <wp:extent cx="3400425" cy="34004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A1926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14E61" w:rsidRPr="00214E61" w:rsidRDefault="00214E61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A1926" w:rsidRPr="00214E61" w:rsidRDefault="008A1926" w:rsidP="00214E6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4E61">
        <w:rPr>
          <w:rFonts w:ascii="Times New Roman" w:hAnsi="Times New Roman" w:cs="Times New Roman"/>
          <w:sz w:val="32"/>
          <w:szCs w:val="32"/>
        </w:rPr>
        <w:t>Oleh :</w:t>
      </w:r>
    </w:p>
    <w:p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4E61">
        <w:rPr>
          <w:rFonts w:ascii="Times New Roman" w:hAnsi="Times New Roman" w:cs="Times New Roman"/>
          <w:sz w:val="32"/>
          <w:szCs w:val="32"/>
        </w:rPr>
        <w:t xml:space="preserve">Ferry </w:t>
      </w:r>
      <w:proofErr w:type="spellStart"/>
      <w:r w:rsidRPr="00214E61">
        <w:rPr>
          <w:rFonts w:ascii="Times New Roman" w:hAnsi="Times New Roman" w:cs="Times New Roman"/>
          <w:sz w:val="32"/>
          <w:szCs w:val="32"/>
        </w:rPr>
        <w:t>Triwantono</w:t>
      </w:r>
      <w:proofErr w:type="spellEnd"/>
      <w:r w:rsidRPr="00214E61">
        <w:rPr>
          <w:rFonts w:ascii="Times New Roman" w:hAnsi="Times New Roman" w:cs="Times New Roman"/>
          <w:sz w:val="32"/>
          <w:szCs w:val="32"/>
        </w:rPr>
        <w:t xml:space="preserve"> – 082111633094</w:t>
      </w:r>
    </w:p>
    <w:p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FAKULTAS SAINS DAN TEKNOLOGI</w:t>
      </w:r>
    </w:p>
    <w:p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PROGRAM STUDI SISTEM INFORMASI</w:t>
      </w:r>
    </w:p>
    <w:p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UNIVERSITAS AIRLANGGA</w:t>
      </w:r>
    </w:p>
    <w:p w:rsidR="00960180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202</w:t>
      </w:r>
      <w:r w:rsidR="00B63084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:rsidR="00214E61" w:rsidRDefault="00B63084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 Transformation</w:t>
      </w:r>
    </w:p>
    <w:p w:rsidR="00B63084" w:rsidRPr="00B63084" w:rsidRDefault="00B63084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63084">
        <w:rPr>
          <w:rFonts w:ascii="Times New Roman" w:hAnsi="Times New Roman" w:cs="Times New Roman"/>
          <w:sz w:val="24"/>
          <w:szCs w:val="24"/>
        </w:rPr>
        <w:t>Matlab</w:t>
      </w:r>
      <w:proofErr w:type="spellEnd"/>
    </w:p>
    <w:p w:rsid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sz w:val="21"/>
          <w:szCs w:val="21"/>
        </w:rPr>
      </w:pPr>
      <w:r>
        <w:rPr>
          <w:rFonts w:ascii="Consolas" w:eastAsia="Times New Roman" w:hAnsi="Consolas" w:cs="Times New Roman"/>
          <w:color w:val="FF7EDB"/>
          <w:sz w:val="21"/>
          <w:szCs w:val="21"/>
        </w:rPr>
        <w:t>Syntax</w:t>
      </w:r>
      <w:r>
        <w:rPr>
          <w:rFonts w:ascii="Consolas" w:eastAsia="Times New Roman" w:hAnsi="Consolas" w:cs="Times New Roman"/>
          <w:color w:val="FF7EDB"/>
          <w:sz w:val="21"/>
          <w:szCs w:val="21"/>
        </w:rPr>
        <w:tab/>
        <w:t>:</w:t>
      </w:r>
    </w:p>
    <w:p w:rsid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sz w:val="21"/>
          <w:szCs w:val="21"/>
        </w:rPr>
      </w:pP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sales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readtable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"vgsales.csv"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sales_var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sales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,{</w:t>
      </w:r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'Year'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NA_Sales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EU_Sales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JP_Sales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Global_Sales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% </w:t>
      </w:r>
      <w:proofErr w:type="spellStart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Mendeteksi</w:t>
      </w:r>
      <w:proofErr w:type="spellEnd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missing value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any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ismissing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sales_var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disp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Berikut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adalah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nilai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 xml:space="preserve"> yang missing'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disp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sales_var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any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ismissing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sales_var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  <w:r w:rsidRPr="00B63084">
        <w:rPr>
          <w:rFonts w:ascii="Consolas" w:eastAsia="Times New Roman" w:hAnsi="Consolas" w:cs="Times New Roman"/>
          <w:color w:val="F97E72"/>
          <w:sz w:val="21"/>
          <w:szCs w:val="21"/>
        </w:rPr>
        <w:t>2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disp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Tidak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terdapat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nilai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 xml:space="preserve"> yang missing'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end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% </w:t>
      </w:r>
      <w:proofErr w:type="spellStart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Mengganti</w:t>
      </w:r>
      <w:proofErr w:type="spellEnd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missing value </w:t>
      </w:r>
      <w:proofErr w:type="spellStart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dengan</w:t>
      </w:r>
      <w:proofErr w:type="spellEnd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menghapusnya</w:t>
      </w:r>
      <w:proofErr w:type="spellEnd"/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missingVal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rmmissing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sales_var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any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ismissing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sales_var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disp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Berikut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hasil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 xml:space="preserve"> missing value yang 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sudah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diperbaiki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:'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disp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missingVal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disp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Tidak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terdapat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 xml:space="preserve"> missing value'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end</w:t>
      </w:r>
    </w:p>
    <w:p w:rsidR="00B63084" w:rsidRPr="00B63084" w:rsidRDefault="00B63084" w:rsidP="00B63084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outlier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detOutlier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table2array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missingVal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~</w:t>
      </w:r>
      <w:proofErr w:type="spellStart"/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isempty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outlier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disp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Berikut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adalah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 xml:space="preserve"> outlier'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disp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outlier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disp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Tidak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terdapat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 xml:space="preserve"> outlier'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end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% </w:t>
      </w:r>
      <w:proofErr w:type="spellStart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Mengganti</w:t>
      </w:r>
      <w:proofErr w:type="spellEnd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outlier pada </w:t>
      </w:r>
      <w:proofErr w:type="spellStart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variabel</w:t>
      </w:r>
      <w:proofErr w:type="spellEnd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input </w:t>
      </w:r>
      <w:proofErr w:type="spellStart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menggunakan</w:t>
      </w:r>
      <w:proofErr w:type="spellEnd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mean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~</w:t>
      </w:r>
      <w:proofErr w:type="spellStart"/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isempty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outlier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disp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Penggantian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 xml:space="preserve"> outlier'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disp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filloutliers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sales_var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'nearest'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'mean'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disp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Tidak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ada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 xml:space="preserve"> outlier'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end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% </w:t>
      </w:r>
      <w:proofErr w:type="spellStart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Melakukan</w:t>
      </w:r>
      <w:proofErr w:type="spellEnd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normalisasi</w:t>
      </w:r>
      <w:proofErr w:type="spellEnd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pada </w:t>
      </w:r>
      <w:proofErr w:type="spellStart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variabel</w:t>
      </w:r>
      <w:proofErr w:type="spellEnd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input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normalized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normalize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sales_var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zscore</w:t>
      </w:r>
      <w:proofErr w:type="spellEnd"/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disp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63084">
        <w:rPr>
          <w:rFonts w:ascii="Consolas" w:eastAsia="Times New Roman" w:hAnsi="Consolas" w:cs="Times New Roman"/>
          <w:color w:val="FF8B39"/>
          <w:sz w:val="21"/>
          <w:szCs w:val="21"/>
        </w:rPr>
        <w:t>'normalized'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% Function yang </w:t>
      </w:r>
      <w:proofErr w:type="spellStart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dapat</w:t>
      </w:r>
      <w:proofErr w:type="spellEnd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mendeteksi</w:t>
      </w:r>
      <w:proofErr w:type="spellEnd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outlier </w:t>
      </w:r>
      <w:proofErr w:type="spellStart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dengan</w:t>
      </w:r>
      <w:proofErr w:type="spellEnd"/>
      <w:r w:rsidRPr="00B630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Quartiles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outlier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detOutlier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63084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q1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quantile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df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63084">
        <w:rPr>
          <w:rFonts w:ascii="Consolas" w:eastAsia="Times New Roman" w:hAnsi="Consolas" w:cs="Times New Roman"/>
          <w:color w:val="F97E72"/>
          <w:sz w:val="21"/>
          <w:szCs w:val="21"/>
        </w:rPr>
        <w:t>0.25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q3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quantile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df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B63084">
        <w:rPr>
          <w:rFonts w:ascii="Consolas" w:eastAsia="Times New Roman" w:hAnsi="Consolas" w:cs="Times New Roman"/>
          <w:color w:val="F97E72"/>
          <w:sz w:val="21"/>
          <w:szCs w:val="21"/>
        </w:rPr>
        <w:t>0.75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iqr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q3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-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q1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outlier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63084">
        <w:rPr>
          <w:rFonts w:ascii="Consolas" w:eastAsia="Times New Roman" w:hAnsi="Consolas" w:cs="Times New Roman"/>
          <w:color w:val="36F9F6"/>
          <w:sz w:val="21"/>
          <w:szCs w:val="21"/>
        </w:rPr>
        <w:t>df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proofErr w:type="spellStart"/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df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q1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-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97E72"/>
          <w:sz w:val="21"/>
          <w:szCs w:val="21"/>
        </w:rPr>
        <w:t>1.5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iqr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)) </w:t>
      </w: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|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df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&gt;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q3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97E72"/>
          <w:sz w:val="21"/>
          <w:szCs w:val="21"/>
        </w:rPr>
        <w:t>1.5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63084">
        <w:rPr>
          <w:rFonts w:ascii="Consolas" w:eastAsia="Times New Roman" w:hAnsi="Consolas" w:cs="Times New Roman"/>
          <w:color w:val="FF7EDB"/>
          <w:sz w:val="21"/>
          <w:szCs w:val="21"/>
        </w:rPr>
        <w:t>iqr</w:t>
      </w:r>
      <w:proofErr w:type="spellEnd"/>
      <w:r w:rsidRPr="00B63084">
        <w:rPr>
          <w:rFonts w:ascii="Consolas" w:eastAsia="Times New Roman" w:hAnsi="Consolas" w:cs="Times New Roman"/>
          <w:color w:val="BBBBBB"/>
          <w:sz w:val="21"/>
          <w:szCs w:val="21"/>
        </w:rPr>
        <w:t>)));</w:t>
      </w:r>
    </w:p>
    <w:p w:rsidR="00B63084" w:rsidRPr="00B63084" w:rsidRDefault="00B63084" w:rsidP="00B630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63084">
        <w:rPr>
          <w:rFonts w:ascii="Consolas" w:eastAsia="Times New Roman" w:hAnsi="Consolas" w:cs="Times New Roman"/>
          <w:color w:val="FEDE5D"/>
          <w:sz w:val="21"/>
          <w:szCs w:val="21"/>
        </w:rPr>
        <w:t>end</w:t>
      </w:r>
    </w:p>
    <w:p w:rsidR="001D44D8" w:rsidRDefault="001D44D8" w:rsidP="00B6308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D3C43" w:rsidRPr="003D3C43" w:rsidRDefault="001D44D8" w:rsidP="004664A0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D3C43">
        <w:rPr>
          <w:rFonts w:ascii="Times New Roman" w:hAnsi="Times New Roman" w:cs="Times New Roman"/>
          <w:sz w:val="24"/>
          <w:szCs w:val="24"/>
        </w:rPr>
        <w:t>Python</w:t>
      </w:r>
    </w:p>
    <w:p w:rsid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Syntax</w:t>
      </w:r>
      <w:r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ab/>
        <w:t>:</w:t>
      </w:r>
    </w:p>
    <w:p w:rsid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</w:pP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# DATA PREPROCESSING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sklearn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import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preprocessing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import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pandas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as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pd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import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numpy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as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np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Memuat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dataset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sales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pd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read_csv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'D:\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Coolyeah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\Mata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Kuliah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\SMT 4\Machine Learning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Praktikum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\Week_4\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Tugas</w:t>
      </w:r>
      <w:proofErr w:type="spellEnd"/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\v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gsales.csv'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Menentukan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variabel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input dan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variabel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output.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inputVar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pd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DataFrame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sales.loc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[:,[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NA_Sales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EU_Sales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JP_Sales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'Year'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]])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outputVar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pd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DataFrame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(sales[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Global_Sales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])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"==============MISSING VALUE==============="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Mendeteksi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missing value pada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variabel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input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inputVar.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isnull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().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values.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any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():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Berikut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nilai-nilai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yang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hilang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:"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inputVar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[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inputVar.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isnull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any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axis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)])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: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Tidak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terdapat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missing value"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Mengganti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missing value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dengan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menghapusnya</w:t>
      </w:r>
      <w:proofErr w:type="spellEnd"/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isMissingIn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inputVar.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dropna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inputVar.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isnull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().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values.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any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():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Berikut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hasil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missing value yang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sudah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diperbaiki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:"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isMissingIn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lastRenderedPageBreak/>
        <w:t>else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: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Tidak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terdapat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missing value"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Mendeteksi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missing value pada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variabel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output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outputVar.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isnull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().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values.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any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():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Berikut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nilai-nilai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yang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hilang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:"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outputVar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[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inputVar.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isnull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any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axis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)])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: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Tidak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terdapat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missing value"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Mengganti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missing value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dengan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menghapusnya</w:t>
      </w:r>
      <w:proofErr w:type="spellEnd"/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isMissingOut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outputVar.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dropna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outputVar.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isnull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().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values.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any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():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Berikut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hasil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missing value yang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sudah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diperbaiki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:"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isMissingOut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: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Tidak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terdapat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missing value"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"==============OUTLIER==============="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Function yang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dapat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mendeteksi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outlier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dengan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Quartiles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def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detOutlier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):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q1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quantile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97E72"/>
          <w:sz w:val="21"/>
          <w:szCs w:val="21"/>
        </w:rPr>
        <w:t>0.25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q3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quantile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97E72"/>
          <w:sz w:val="21"/>
          <w:szCs w:val="21"/>
        </w:rPr>
        <w:t>0.75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iqr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q3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-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q1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outlier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[((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(q1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-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97E72"/>
          <w:sz w:val="21"/>
          <w:szCs w:val="21"/>
        </w:rPr>
        <w:t>1.5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iqr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))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|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(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&gt;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(q3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97E72"/>
          <w:sz w:val="21"/>
          <w:szCs w:val="21"/>
        </w:rPr>
        <w:t>1.5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iqr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)))]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outlier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Deteksi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outlier pada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variabel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input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inOutlierShow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detOutlier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isMissingIn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not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inOutlierShow.empty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: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Berikut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outlier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nya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inOutlierShow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: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Tidak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ada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outlier"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Deteksi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variabel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output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outOutlierShow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detOutlier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isMissingOut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not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outOutlierShow.empty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: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Berikut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outlier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nya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outOutlierShow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: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Tidak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ada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outlier"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Mengganti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outlier pada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variabel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input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dengan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nilai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mean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def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replaceOutlier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):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lastRenderedPageBreak/>
        <w:t xml:space="preserve">    q1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quantile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97E72"/>
          <w:sz w:val="21"/>
          <w:szCs w:val="21"/>
        </w:rPr>
        <w:t>0.25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q3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quantile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97E72"/>
          <w:sz w:val="21"/>
          <w:szCs w:val="21"/>
        </w:rPr>
        <w:t>0.75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iqr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q3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-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q1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upper_bound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q3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97E72"/>
          <w:sz w:val="21"/>
          <w:szCs w:val="21"/>
        </w:rPr>
        <w:t>1.5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iqr</w:t>
      </w:r>
      <w:proofErr w:type="spellEnd"/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lower_bound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q1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-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97E72"/>
          <w:sz w:val="21"/>
          <w:szCs w:val="21"/>
        </w:rPr>
        <w:t>1.5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iqr</w:t>
      </w:r>
      <w:proofErr w:type="spellEnd"/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mean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[(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&gt;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lower_bound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)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&amp;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(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upper_bound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)].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mean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[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&gt;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upper_bound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]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mean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[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lower_bound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]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mean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Membuat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dataframe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untuk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menampung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hasil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penggantian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outlier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inDataReplacedOutliers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pd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DataFrame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melakukan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looping pada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setiap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kolom</w:t>
      </w:r>
      <w:proofErr w:type="spellEnd"/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col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in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inputVar.columns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: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mengganti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outlier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dengan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mean di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setiap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kolom</w:t>
      </w:r>
      <w:proofErr w:type="spellEnd"/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colReplacedOutliers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replaceOutlier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inputVar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[col])    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menampung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hasilnya</w:t>
      </w:r>
      <w:proofErr w:type="spellEnd"/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inDataReplacedOutliers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[col]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colReplacedOutliers</w:t>
      </w:r>
      <w:proofErr w:type="spellEnd"/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menampilkan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hasil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penanganan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outlier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inDataReplacedOutliers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Mengganti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outlier pada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variabel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output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dengan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nilai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mean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def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replaceOutlier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):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q1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quantile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97E72"/>
          <w:sz w:val="21"/>
          <w:szCs w:val="21"/>
        </w:rPr>
        <w:t>0.25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q3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quantile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97E72"/>
          <w:sz w:val="21"/>
          <w:szCs w:val="21"/>
        </w:rPr>
        <w:t>0.75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iqr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q3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-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q1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upper_bound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q3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97E72"/>
          <w:sz w:val="21"/>
          <w:szCs w:val="21"/>
        </w:rPr>
        <w:t>1.5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iqr</w:t>
      </w:r>
      <w:proofErr w:type="spellEnd"/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lower_bound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q1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-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97E72"/>
          <w:sz w:val="21"/>
          <w:szCs w:val="21"/>
        </w:rPr>
        <w:t>1.5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iqr</w:t>
      </w:r>
      <w:proofErr w:type="spellEnd"/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mean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[(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&gt;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lower_bound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)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&amp;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(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upper_bound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)].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mean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[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&gt;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upper_bound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]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mean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[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lower_bound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]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mean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df</w:t>
      </w:r>
      <w:proofErr w:type="spellEnd"/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Membuat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dataframe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untuk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menampung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hasil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penggantian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outlier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outDataReplacedOutliers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pd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DataFrame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melakukan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looping pada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setiap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kolom</w:t>
      </w:r>
      <w:proofErr w:type="spellEnd"/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col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in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outputVar.columns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: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mengganti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outlier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dengan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mean di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setiap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kolom</w:t>
      </w:r>
      <w:proofErr w:type="spellEnd"/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colReplacedOutliers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replaceOutlier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outputVar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[col])    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menampung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hasilnya</w:t>
      </w:r>
      <w:proofErr w:type="spellEnd"/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lastRenderedPageBreak/>
        <w:t xml:space="preserve">   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outDataReplacedOutliers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[col]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colReplacedOutliers</w:t>
      </w:r>
      <w:proofErr w:type="spellEnd"/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menampilkan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hasil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penanganan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outlier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outDataReplacedOutliers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# NORMALISASI DATA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"==============NORMALISASI==============="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variabel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input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menggunakan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min-max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minMaxNormIn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inputVar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-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inputVar.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min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())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/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inputVar.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max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-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inputVar.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min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Menampilkan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variabel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input yang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sudah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di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normalisasi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menggunakan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nilai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min-max"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minMaxNormIn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menggunakan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z-score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zScoreIn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inputVar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-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inputVar.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mean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())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/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inputVar.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std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Menampilkan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variabel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input yang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sudah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di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normalisasi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menggunakan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z-score"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zScoreIn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menggunakan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function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dari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scikit learn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minMaxScaler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preprocessing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MinMaxScaler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inScaledData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minMaxScaler.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fit_transform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inputVar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inNormalized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pd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DataFrame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inScaledData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Variabel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input yang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sudah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di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normalisasi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:"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inNormalized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variabel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output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menggunakan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min-max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minMaxNormOut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outputVar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-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outputVar.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min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())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/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outputVar.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max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-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outputVar.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min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Menampilkan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variabel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output yang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sudah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di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normalisasi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menggunakan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nilai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min-max"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minMaxNormOut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menggunakan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z-score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zScoreOut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outputVar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-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outputVar.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mean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())</w:t>
      </w:r>
      <w:r w:rsidRPr="003D3C43">
        <w:rPr>
          <w:rFonts w:ascii="Consolas" w:eastAsia="Times New Roman" w:hAnsi="Consolas" w:cs="Times New Roman"/>
          <w:color w:val="FEDE5D"/>
          <w:sz w:val="21"/>
          <w:szCs w:val="21"/>
        </w:rPr>
        <w:t>/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outputVar.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std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Menampilkan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variabel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input yang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sudah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di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normalisasi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menggunakan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z-score"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zScoreOut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menggunakan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function </w:t>
      </w:r>
      <w:proofErr w:type="spellStart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dari</w:t>
      </w:r>
      <w:proofErr w:type="spellEnd"/>
      <w:r w:rsidRPr="003D3C4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scikit learn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minMaxScaler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preprocessing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MinMaxScaler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outScaledData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minMaxScaler.</w:t>
      </w: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fit_transform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outputVar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outNormalized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3D3C4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pd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3D3C43">
        <w:rPr>
          <w:rFonts w:ascii="Consolas" w:eastAsia="Times New Roman" w:hAnsi="Consolas" w:cs="Times New Roman"/>
          <w:color w:val="FE4450"/>
          <w:sz w:val="21"/>
          <w:szCs w:val="21"/>
        </w:rPr>
        <w:t>DataFrame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outScaledData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Variabel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output yang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sudah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 xml:space="preserve"> di </w:t>
      </w:r>
      <w:proofErr w:type="spellStart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normalisasi</w:t>
      </w:r>
      <w:proofErr w:type="spellEnd"/>
      <w:r w:rsidRPr="003D3C43">
        <w:rPr>
          <w:rFonts w:ascii="Consolas" w:eastAsia="Times New Roman" w:hAnsi="Consolas" w:cs="Times New Roman"/>
          <w:color w:val="FF8B39"/>
          <w:sz w:val="21"/>
          <w:szCs w:val="21"/>
        </w:rPr>
        <w:t>:"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3C43">
        <w:rPr>
          <w:rFonts w:ascii="Consolas" w:eastAsia="Times New Roman" w:hAnsi="Consolas" w:cs="Times New Roman"/>
          <w:color w:val="36F9F6"/>
          <w:sz w:val="21"/>
          <w:szCs w:val="21"/>
        </w:rPr>
        <w:lastRenderedPageBreak/>
        <w:t>print</w:t>
      </w:r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outNormalized</w:t>
      </w:r>
      <w:proofErr w:type="spellEnd"/>
      <w:r w:rsidRPr="003D3C43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3D3C43" w:rsidRPr="003D3C43" w:rsidRDefault="003D3C43" w:rsidP="003D3C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3D3C43" w:rsidRPr="00B63084" w:rsidRDefault="003D3C43" w:rsidP="003D3C4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3D3C43" w:rsidRPr="00B63084" w:rsidSect="00214E61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F8E"/>
    <w:multiLevelType w:val="hybridMultilevel"/>
    <w:tmpl w:val="26B08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75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71"/>
    <w:rsid w:val="00114A71"/>
    <w:rsid w:val="001D44D8"/>
    <w:rsid w:val="00214E61"/>
    <w:rsid w:val="003D3C43"/>
    <w:rsid w:val="008A1926"/>
    <w:rsid w:val="00960180"/>
    <w:rsid w:val="00B6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CDCD"/>
  <w15:docId w15:val="{B985573D-A972-4AA2-80D4-67BEB417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olyeah\Mata%20Kuliah\Template%20Tug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Tugas.dotx</Template>
  <TotalTime>87</TotalTime>
  <Pages>7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Ferr Triwan</cp:lastModifiedBy>
  <cp:revision>1</cp:revision>
  <dcterms:created xsi:type="dcterms:W3CDTF">2023-02-25T13:34:00Z</dcterms:created>
  <dcterms:modified xsi:type="dcterms:W3CDTF">2023-02-25T16:53:00Z</dcterms:modified>
</cp:coreProperties>
</file>